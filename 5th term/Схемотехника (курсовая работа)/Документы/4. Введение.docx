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5299" w14:textId="77777777" w:rsidR="001B0CE8" w:rsidRPr="00010123" w:rsidRDefault="001B0CE8" w:rsidP="001B0CE8">
      <w:pPr>
        <w:pStyle w:val="a3"/>
        <w:ind w:left="0" w:firstLine="0"/>
        <w:jc w:val="center"/>
        <w:rPr>
          <w:b/>
        </w:rPr>
      </w:pPr>
      <w:bookmarkStart w:id="0" w:name="_Toc101427172"/>
      <w:r w:rsidRPr="00010123">
        <w:rPr>
          <w:b/>
        </w:rPr>
        <w:t>ВВЕДЕНИЕ</w:t>
      </w:r>
      <w:bookmarkEnd w:id="0"/>
    </w:p>
    <w:p w14:paraId="27A6BB4F" w14:textId="77777777" w:rsidR="001B0CE8" w:rsidRPr="00010123" w:rsidRDefault="001B0CE8" w:rsidP="001B0CE8">
      <w:pPr>
        <w:contextualSpacing/>
      </w:pPr>
    </w:p>
    <w:p w14:paraId="7BB5A042" w14:textId="389F4762" w:rsidR="00EB62A3" w:rsidRDefault="00222877" w:rsidP="00E402AE">
      <w:pPr>
        <w:contextualSpacing/>
      </w:pPr>
      <w:r>
        <w:t>Темой данного курсового проекта является разработка устройства, фиксирующего</w:t>
      </w:r>
      <w:r w:rsidR="00C67902">
        <w:t xml:space="preserve"> через два датчика</w:t>
      </w:r>
      <w:r w:rsidR="00CB2C96">
        <w:t xml:space="preserve"> и преобразующего</w:t>
      </w:r>
      <w:r>
        <w:t xml:space="preserve"> </w:t>
      </w:r>
      <w:r w:rsidR="00CB2C96">
        <w:t xml:space="preserve">в MIDI-данные (цифровой интерфейс для музыкальных инструментов) </w:t>
      </w:r>
      <w:r>
        <w:t>изменения электропроводности для генерации звука.</w:t>
      </w:r>
      <w:r w:rsidR="00477DCE">
        <w:t xml:space="preserve"> </w:t>
      </w:r>
    </w:p>
    <w:p w14:paraId="54D77E13" w14:textId="3D9A0349" w:rsidR="00E402AE" w:rsidRDefault="00EB62A3" w:rsidP="00E402AE">
      <w:pPr>
        <w:contextualSpacing/>
      </w:pPr>
      <w:r>
        <w:t xml:space="preserve">В современном мире растет интерес к взаимодействию человека с природой, </w:t>
      </w:r>
      <w:r w:rsidR="00E402AE">
        <w:t>в частности к уникальным процессам, происходящим в жизни растений. Связь между растениями и окружающей средой, а также их реакция на внешние стимул</w:t>
      </w:r>
      <w:r w:rsidR="00C67902">
        <w:t>яторы</w:t>
      </w:r>
      <w:r w:rsidR="00E402AE">
        <w:t>, привлекает внимание ученых, художников и широкого круга исследователей. Растения, как и любые другие живые организмы, обладают множеством биологических сигналов, которые могут быть интерпретированы и использованы для создания уникальных звуковых композиций.</w:t>
      </w:r>
    </w:p>
    <w:p w14:paraId="53B4B35F" w14:textId="30D1BA54" w:rsidR="00777239" w:rsidRPr="00205AC3" w:rsidRDefault="00B910B5" w:rsidP="00EC1B75">
      <w:pPr>
        <w:contextualSpacing/>
      </w:pPr>
      <w:r>
        <w:t xml:space="preserve">Целью </w:t>
      </w:r>
      <w:r w:rsidR="00E402AE">
        <w:t>курсово</w:t>
      </w:r>
      <w:r>
        <w:t>го</w:t>
      </w:r>
      <w:r w:rsidR="00E402AE">
        <w:t xml:space="preserve"> проект</w:t>
      </w:r>
      <w:r>
        <w:t>а</w:t>
      </w:r>
      <w:r w:rsidR="00E402AE">
        <w:t xml:space="preserve"> </w:t>
      </w:r>
      <w:r w:rsidR="00777239">
        <w:t xml:space="preserve">является </w:t>
      </w:r>
      <w:r w:rsidR="00E402AE">
        <w:t>разработк</w:t>
      </w:r>
      <w:r w:rsidR="00777239">
        <w:t>а</w:t>
      </w:r>
      <w:r w:rsidR="00E402AE">
        <w:t xml:space="preserve"> устройства, способного обрабатывать биоданные</w:t>
      </w:r>
      <w:r w:rsidR="00777239">
        <w:t xml:space="preserve"> растений</w:t>
      </w:r>
      <w:r w:rsidR="00E402AE">
        <w:t xml:space="preserve"> с целью сонификации, то есть преобразования сложной информации о состоянии растений в </w:t>
      </w:r>
      <w:r w:rsidR="00477DCE">
        <w:t xml:space="preserve">легкие для восприятия </w:t>
      </w:r>
      <w:r w:rsidR="00E402AE">
        <w:t xml:space="preserve">музыкальные произведения. </w:t>
      </w:r>
      <w:r w:rsidR="00777239">
        <w:t xml:space="preserve">Данные </w:t>
      </w:r>
      <w:r w:rsidR="00E402AE">
        <w:t>мелоди</w:t>
      </w:r>
      <w:r w:rsidR="00777239">
        <w:t>и будут</w:t>
      </w:r>
      <w:r w:rsidR="00E402AE">
        <w:t xml:space="preserve"> отража</w:t>
      </w:r>
      <w:r w:rsidR="00777239">
        <w:t>ть</w:t>
      </w:r>
      <w:r w:rsidR="00E402AE">
        <w:t xml:space="preserve"> физиологическое состояние </w:t>
      </w:r>
      <w:r w:rsidR="00777239">
        <w:t xml:space="preserve">растений </w:t>
      </w:r>
      <w:r w:rsidR="00E402AE">
        <w:t>и</w:t>
      </w:r>
      <w:r w:rsidR="00777239">
        <w:t xml:space="preserve"> их</w:t>
      </w:r>
      <w:r w:rsidR="00E402AE">
        <w:t xml:space="preserve"> реакции на различные факторы, такие как свет, температура и влажность</w:t>
      </w:r>
      <w:r w:rsidR="00777239">
        <w:rPr>
          <w:rFonts w:eastAsia="Arial"/>
        </w:rPr>
        <w:t xml:space="preserve">. </w:t>
      </w:r>
    </w:p>
    <w:p w14:paraId="51D83014" w14:textId="4A75D0FC" w:rsidR="00222877" w:rsidRPr="00A460D8" w:rsidRDefault="00777239" w:rsidP="00A460D8">
      <w:r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sectPr w:rsidR="00222877" w:rsidRPr="00A460D8" w:rsidSect="00054E47">
      <w:footerReference w:type="default" r:id="rId6"/>
      <w:pgSz w:w="11906" w:h="16838"/>
      <w:pgMar w:top="1134" w:right="851" w:bottom="1134" w:left="1701" w:header="567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FCB7" w14:textId="77777777" w:rsidR="0056012E" w:rsidRDefault="0056012E" w:rsidP="00B83AD7">
      <w:r>
        <w:separator/>
      </w:r>
    </w:p>
  </w:endnote>
  <w:endnote w:type="continuationSeparator" w:id="0">
    <w:p w14:paraId="192BC6E3" w14:textId="77777777" w:rsidR="0056012E" w:rsidRDefault="0056012E" w:rsidP="00B8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217008"/>
      <w:docPartObj>
        <w:docPartGallery w:val="Page Numbers (Bottom of Page)"/>
        <w:docPartUnique/>
      </w:docPartObj>
    </w:sdtPr>
    <w:sdtEndPr/>
    <w:sdtContent>
      <w:p w14:paraId="37405019" w14:textId="726D61E1" w:rsidR="00B83AD7" w:rsidRDefault="00B83A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7DA40" w14:textId="77777777" w:rsidR="00B83AD7" w:rsidRDefault="00B83A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C398" w14:textId="77777777" w:rsidR="0056012E" w:rsidRDefault="0056012E" w:rsidP="00B83AD7">
      <w:r>
        <w:separator/>
      </w:r>
    </w:p>
  </w:footnote>
  <w:footnote w:type="continuationSeparator" w:id="0">
    <w:p w14:paraId="2E5BA321" w14:textId="77777777" w:rsidR="0056012E" w:rsidRDefault="0056012E" w:rsidP="00B8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2877"/>
    <w:rsid w:val="00054E47"/>
    <w:rsid w:val="0012242F"/>
    <w:rsid w:val="001B0CE8"/>
    <w:rsid w:val="00222877"/>
    <w:rsid w:val="00271733"/>
    <w:rsid w:val="002A3D4D"/>
    <w:rsid w:val="003A56CB"/>
    <w:rsid w:val="00426340"/>
    <w:rsid w:val="0045254D"/>
    <w:rsid w:val="00477DCE"/>
    <w:rsid w:val="0056012E"/>
    <w:rsid w:val="006C09A6"/>
    <w:rsid w:val="007414CA"/>
    <w:rsid w:val="00777239"/>
    <w:rsid w:val="008C3AE6"/>
    <w:rsid w:val="00A460D8"/>
    <w:rsid w:val="00AC344D"/>
    <w:rsid w:val="00B21D87"/>
    <w:rsid w:val="00B83AD7"/>
    <w:rsid w:val="00B910B5"/>
    <w:rsid w:val="00C67902"/>
    <w:rsid w:val="00CB2C96"/>
    <w:rsid w:val="00E402AE"/>
    <w:rsid w:val="00EB62A3"/>
    <w:rsid w:val="00EC1B75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C66F"/>
  <w15:docId w15:val="{3158D23F-C72B-42DB-A351-14D5518F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E8"/>
    <w:pPr>
      <w:shd w:val="clear" w:color="auto" w:fill="FFFFFF"/>
      <w:spacing w:line="240" w:lineRule="auto"/>
      <w:ind w:firstLine="709"/>
    </w:pPr>
    <w:rPr>
      <w:rFonts w:eastAsia="Times New Roman"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B0C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AD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3AD7"/>
    <w:rPr>
      <w:rFonts w:eastAsia="Times New Roman"/>
      <w:color w:val="000000" w:themeColor="text1"/>
      <w:shd w:val="clear" w:color="auto" w:fill="FFFFFF"/>
      <w:lang w:eastAsia="ru-RU"/>
    </w:rPr>
  </w:style>
  <w:style w:type="paragraph" w:styleId="a6">
    <w:name w:val="footer"/>
    <w:basedOn w:val="a"/>
    <w:link w:val="a7"/>
    <w:uiPriority w:val="99"/>
    <w:unhideWhenUsed/>
    <w:rsid w:val="00B83A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3AD7"/>
    <w:rPr>
      <w:rFonts w:eastAsia="Times New Roman"/>
      <w:color w:val="000000" w:themeColor="text1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96;&#1072;\OneDrive\&#1056;&#1072;&#1073;&#1086;&#1095;&#1080;&#1081;%20&#1089;&#1090;&#1086;&#1083;\bsuir\3%20&#1082;&#1091;&#1088;&#1089;\&#1050;&#1091;&#1088;&#1089;&#1086;&#1074;&#1072;&#1103;%20&#1089;&#1093;&#1077;&#1084;&#1086;&#1090;&#1077;&#1093;&#1085;&#1080;&#1082;&#1072;\&#1042;&#1074;&#1077;&#1076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Введение.dotx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Мария Бекетова</cp:lastModifiedBy>
  <cp:revision>2</cp:revision>
  <cp:lastPrinted>2024-05-10T04:26:00Z</cp:lastPrinted>
  <dcterms:created xsi:type="dcterms:W3CDTF">2024-12-09T15:37:00Z</dcterms:created>
  <dcterms:modified xsi:type="dcterms:W3CDTF">2024-12-09T15:37:00Z</dcterms:modified>
</cp:coreProperties>
</file>